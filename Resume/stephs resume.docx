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5F34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</w:p>
    <w:p w14:paraId="2F20318C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>Stephanie Csikasz</w:t>
      </w:r>
    </w:p>
    <w:p w14:paraId="011991AB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>228 Pearson Drive</w:t>
      </w:r>
    </w:p>
    <w:p w14:paraId="4CF5FD60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>Harrow Ontario N0R1G0</w:t>
      </w:r>
    </w:p>
    <w:p w14:paraId="140624D2" w14:textId="77777777" w:rsidR="00037CF5" w:rsidRDefault="00037CF5" w:rsidP="000657B0">
      <w:pPr>
        <w:spacing w:line="360" w:lineRule="auto"/>
        <w:rPr>
          <w:rFonts w:ascii="Times New Roman" w:hAnsi="Times New Roman"/>
          <w:sz w:val="24"/>
        </w:rPr>
      </w:pPr>
    </w:p>
    <w:p w14:paraId="4ABF3C2B" w14:textId="77777777" w:rsidR="00483297" w:rsidRDefault="00483297" w:rsidP="000657B0">
      <w:pPr>
        <w:spacing w:line="360" w:lineRule="auto"/>
        <w:rPr>
          <w:rFonts w:ascii="Times New Roman" w:hAnsi="Times New Roman"/>
          <w:sz w:val="24"/>
        </w:rPr>
      </w:pPr>
    </w:p>
    <w:p w14:paraId="25741A16" w14:textId="77777777" w:rsidR="000657B0" w:rsidRDefault="003C1F32" w:rsidP="000657B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Dear Sir/M</w:t>
      </w:r>
      <w:r w:rsidR="000657B0" w:rsidRPr="000657B0">
        <w:rPr>
          <w:rFonts w:ascii="Times New Roman" w:hAnsi="Times New Roman"/>
          <w:sz w:val="24"/>
        </w:rPr>
        <w:t>adam:</w:t>
      </w:r>
      <w:bookmarkStart w:id="0" w:name="_GoBack"/>
      <w:bookmarkEnd w:id="0"/>
    </w:p>
    <w:p w14:paraId="72197703" w14:textId="77777777" w:rsidR="003C1F32" w:rsidRPr="000657B0" w:rsidRDefault="003C1F32" w:rsidP="000657B0">
      <w:pPr>
        <w:spacing w:line="360" w:lineRule="auto"/>
        <w:rPr>
          <w:rFonts w:ascii="Times New Roman" w:hAnsi="Times New Roman"/>
          <w:sz w:val="24"/>
        </w:rPr>
      </w:pPr>
    </w:p>
    <w:p w14:paraId="55F790B2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 xml:space="preserve">Please find enclosed a copy of my resume. </w:t>
      </w:r>
    </w:p>
    <w:p w14:paraId="1576D801" w14:textId="54F5C002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>I</w:t>
      </w:r>
      <w:r w:rsidR="00483297">
        <w:rPr>
          <w:rFonts w:ascii="Times New Roman" w:hAnsi="Times New Roman"/>
          <w:sz w:val="24"/>
        </w:rPr>
        <w:t xml:space="preserve"> am l</w:t>
      </w:r>
      <w:r w:rsidR="00037CF5">
        <w:rPr>
          <w:rFonts w:ascii="Times New Roman" w:hAnsi="Times New Roman"/>
          <w:sz w:val="24"/>
        </w:rPr>
        <w:t>ooking to find a summer job now that school has ended</w:t>
      </w:r>
      <w:r w:rsidR="00483297">
        <w:rPr>
          <w:rFonts w:ascii="Times New Roman" w:hAnsi="Times New Roman"/>
          <w:sz w:val="24"/>
        </w:rPr>
        <w:t>, and would be delighted if you would consider my employment.</w:t>
      </w:r>
      <w:r w:rsidR="003C1F32">
        <w:rPr>
          <w:rFonts w:ascii="Times New Roman" w:hAnsi="Times New Roman"/>
          <w:sz w:val="24"/>
        </w:rPr>
        <w:t xml:space="preserve"> </w:t>
      </w:r>
      <w:r w:rsidR="00242FD6">
        <w:rPr>
          <w:rFonts w:ascii="Times New Roman" w:hAnsi="Times New Roman"/>
          <w:sz w:val="24"/>
        </w:rPr>
        <w:t>I</w:t>
      </w:r>
      <w:r w:rsidR="001E2868">
        <w:rPr>
          <w:rFonts w:ascii="Times New Roman" w:hAnsi="Times New Roman"/>
          <w:sz w:val="24"/>
        </w:rPr>
        <w:t xml:space="preserve"> </w:t>
      </w:r>
      <w:r w:rsidR="00893656">
        <w:rPr>
          <w:rFonts w:ascii="Times New Roman" w:hAnsi="Times New Roman"/>
          <w:sz w:val="24"/>
        </w:rPr>
        <w:t>am now actively trying to find a</w:t>
      </w:r>
      <w:r w:rsidR="00201475">
        <w:rPr>
          <w:rFonts w:ascii="Times New Roman" w:hAnsi="Times New Roman"/>
          <w:sz w:val="24"/>
        </w:rPr>
        <w:t xml:space="preserve"> </w:t>
      </w:r>
      <w:r w:rsidR="00893656">
        <w:rPr>
          <w:rFonts w:ascii="Times New Roman" w:hAnsi="Times New Roman"/>
          <w:sz w:val="24"/>
        </w:rPr>
        <w:t xml:space="preserve">part time </w:t>
      </w:r>
      <w:r w:rsidR="00556001">
        <w:rPr>
          <w:rFonts w:ascii="Times New Roman" w:hAnsi="Times New Roman"/>
          <w:sz w:val="24"/>
        </w:rPr>
        <w:t>job</w:t>
      </w:r>
      <w:r w:rsidR="006064DB">
        <w:rPr>
          <w:rFonts w:ascii="Times New Roman" w:hAnsi="Times New Roman"/>
          <w:sz w:val="24"/>
        </w:rPr>
        <w:t>.</w:t>
      </w:r>
      <w:r w:rsidR="007A07DC">
        <w:rPr>
          <w:rFonts w:ascii="Times New Roman" w:hAnsi="Times New Roman"/>
          <w:sz w:val="24"/>
        </w:rPr>
        <w:t xml:space="preserve"> </w:t>
      </w:r>
      <w:r w:rsidRPr="000657B0">
        <w:rPr>
          <w:rFonts w:ascii="Times New Roman" w:hAnsi="Times New Roman"/>
          <w:sz w:val="24"/>
        </w:rPr>
        <w:t xml:space="preserve"> I am currently a</w:t>
      </w:r>
      <w:r w:rsidR="001F7092">
        <w:rPr>
          <w:rFonts w:ascii="Times New Roman" w:hAnsi="Times New Roman"/>
          <w:sz w:val="24"/>
        </w:rPr>
        <w:t xml:space="preserve"> student at Brock University majoring in</w:t>
      </w:r>
      <w:r w:rsidR="00201475">
        <w:rPr>
          <w:rFonts w:ascii="Times New Roman" w:hAnsi="Times New Roman"/>
          <w:sz w:val="24"/>
        </w:rPr>
        <w:t xml:space="preserve"> Interactive Arts and Science, which is a blend of Digital Humanities and Digital Art</w:t>
      </w:r>
      <w:r w:rsidR="00370371">
        <w:rPr>
          <w:rFonts w:ascii="Times New Roman" w:hAnsi="Times New Roman"/>
          <w:sz w:val="24"/>
        </w:rPr>
        <w:t>.</w:t>
      </w:r>
      <w:r w:rsidR="00201475">
        <w:rPr>
          <w:rFonts w:ascii="Times New Roman" w:hAnsi="Times New Roman"/>
          <w:sz w:val="24"/>
        </w:rPr>
        <w:t xml:space="preserve"> My classes so far have focused on Business, Team Projects, and minor Programming.</w:t>
      </w:r>
      <w:r w:rsidR="00370371">
        <w:rPr>
          <w:rFonts w:ascii="Times New Roman" w:hAnsi="Times New Roman"/>
          <w:sz w:val="24"/>
        </w:rPr>
        <w:t xml:space="preserve"> </w:t>
      </w:r>
      <w:r w:rsidRPr="000657B0">
        <w:rPr>
          <w:rFonts w:ascii="Times New Roman" w:hAnsi="Times New Roman"/>
          <w:sz w:val="24"/>
        </w:rPr>
        <w:t>If you have questions, p</w:t>
      </w:r>
      <w:r w:rsidR="00893656">
        <w:rPr>
          <w:rFonts w:ascii="Times New Roman" w:hAnsi="Times New Roman"/>
          <w:sz w:val="24"/>
        </w:rPr>
        <w:t xml:space="preserve">lease call me at (519) </w:t>
      </w:r>
      <w:r w:rsidR="00201475">
        <w:rPr>
          <w:rFonts w:ascii="Times New Roman" w:hAnsi="Times New Roman"/>
          <w:sz w:val="24"/>
        </w:rPr>
        <w:t>257</w:t>
      </w:r>
      <w:r w:rsidR="00893656">
        <w:rPr>
          <w:rFonts w:ascii="Times New Roman" w:hAnsi="Times New Roman"/>
          <w:sz w:val="24"/>
        </w:rPr>
        <w:t>-</w:t>
      </w:r>
      <w:r w:rsidR="00201475">
        <w:rPr>
          <w:rFonts w:ascii="Times New Roman" w:hAnsi="Times New Roman"/>
          <w:sz w:val="24"/>
        </w:rPr>
        <w:t>5606</w:t>
      </w:r>
      <w:r w:rsidRPr="000657B0">
        <w:rPr>
          <w:rFonts w:ascii="Times New Roman" w:hAnsi="Times New Roman"/>
          <w:sz w:val="24"/>
        </w:rPr>
        <w:t>.</w:t>
      </w:r>
      <w:r w:rsidR="00242FD6">
        <w:rPr>
          <w:rFonts w:ascii="Times New Roman" w:hAnsi="Times New Roman"/>
          <w:sz w:val="24"/>
        </w:rPr>
        <w:t xml:space="preserve"> </w:t>
      </w:r>
      <w:r w:rsidR="00893656" w:rsidRPr="000657B0">
        <w:rPr>
          <w:rFonts w:ascii="Times New Roman" w:hAnsi="Times New Roman"/>
          <w:sz w:val="24"/>
        </w:rPr>
        <w:t>I look forward to hearing from you soon</w:t>
      </w:r>
      <w:r w:rsidR="00893656">
        <w:rPr>
          <w:rFonts w:ascii="Times New Roman" w:hAnsi="Times New Roman"/>
          <w:sz w:val="24"/>
        </w:rPr>
        <w:t>.</w:t>
      </w:r>
      <w:r w:rsidR="003C1F32">
        <w:rPr>
          <w:rFonts w:ascii="Times New Roman" w:hAnsi="Times New Roman"/>
          <w:sz w:val="24"/>
        </w:rPr>
        <w:t xml:space="preserve"> </w:t>
      </w:r>
    </w:p>
    <w:p w14:paraId="0B4961F4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 xml:space="preserve">Sincerely, </w:t>
      </w:r>
    </w:p>
    <w:p w14:paraId="193F7AFA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</w:p>
    <w:p w14:paraId="335D782D" w14:textId="77777777" w:rsidR="000657B0" w:rsidRPr="000657B0" w:rsidRDefault="000657B0" w:rsidP="000657B0">
      <w:pPr>
        <w:spacing w:line="360" w:lineRule="auto"/>
        <w:rPr>
          <w:rFonts w:ascii="Times New Roman" w:hAnsi="Times New Roman"/>
          <w:sz w:val="24"/>
        </w:rPr>
      </w:pPr>
      <w:r w:rsidRPr="000657B0">
        <w:rPr>
          <w:rFonts w:ascii="Times New Roman" w:hAnsi="Times New Roman"/>
          <w:sz w:val="24"/>
        </w:rPr>
        <w:t>Stephanie Csikasz</w:t>
      </w:r>
    </w:p>
    <w:p w14:paraId="23D82865" w14:textId="77777777" w:rsidR="000657B0" w:rsidRDefault="000657B0">
      <w:pPr>
        <w:pStyle w:val="Name"/>
      </w:pPr>
    </w:p>
    <w:p w14:paraId="3692808F" w14:textId="77777777" w:rsidR="000657B0" w:rsidRDefault="000657B0">
      <w:pPr>
        <w:pStyle w:val="Name"/>
      </w:pPr>
    </w:p>
    <w:p w14:paraId="2D5ACDEF" w14:textId="77777777" w:rsidR="000657B0" w:rsidRDefault="000657B0">
      <w:pPr>
        <w:pStyle w:val="Name"/>
      </w:pPr>
    </w:p>
    <w:p w14:paraId="0F9B1774" w14:textId="77777777" w:rsidR="000657B0" w:rsidRDefault="000657B0">
      <w:pPr>
        <w:pStyle w:val="Name"/>
      </w:pPr>
    </w:p>
    <w:p w14:paraId="4BDF7782" w14:textId="77777777" w:rsidR="000657B0" w:rsidRDefault="000657B0">
      <w:pPr>
        <w:pStyle w:val="Name"/>
      </w:pPr>
    </w:p>
    <w:p w14:paraId="56F8A32C" w14:textId="77777777" w:rsidR="001D5F3A" w:rsidRDefault="001D5F3A" w:rsidP="001D5F3A">
      <w:pPr>
        <w:pStyle w:val="Name"/>
        <w:jc w:val="left"/>
      </w:pPr>
    </w:p>
    <w:p w14:paraId="1B98ACDF" w14:textId="77777777" w:rsidR="001D5F3A" w:rsidRDefault="001D5F3A" w:rsidP="001D5F3A">
      <w:pPr>
        <w:pStyle w:val="Name"/>
        <w:jc w:val="left"/>
      </w:pPr>
    </w:p>
    <w:p w14:paraId="4B2CB157" w14:textId="77777777" w:rsidR="0000624F" w:rsidRDefault="00C812CC">
      <w:pPr>
        <w:pStyle w:val="Name"/>
      </w:pPr>
      <w:r>
        <w:t>Stephanie Csikasz</w:t>
      </w:r>
    </w:p>
    <w:p w14:paraId="0C9C37A4" w14:textId="77777777" w:rsidR="0000624F" w:rsidRDefault="00076811">
      <w:pPr>
        <w:pStyle w:val="Address"/>
      </w:pPr>
      <w:r>
        <w:t>228 Pearson D</w:t>
      </w:r>
      <w:r w:rsidR="00C812CC">
        <w:t>rive</w:t>
      </w:r>
    </w:p>
    <w:p w14:paraId="600F4AAB" w14:textId="77777777" w:rsidR="0000624F" w:rsidRDefault="00C812CC">
      <w:pPr>
        <w:pStyle w:val="Address"/>
      </w:pPr>
      <w:r>
        <w:t xml:space="preserve"> Harrow Ontario</w:t>
      </w:r>
      <w:r w:rsidR="00042810">
        <w:t xml:space="preserve"> </w:t>
      </w:r>
    </w:p>
    <w:p w14:paraId="45B075E3" w14:textId="68B90EF3" w:rsidR="0000624F" w:rsidRDefault="000657B0" w:rsidP="001D5F3A">
      <w:pPr>
        <w:pStyle w:val="Address"/>
      </w:pPr>
      <w:r>
        <w:t>519-</w:t>
      </w:r>
      <w:r w:rsidR="00AB3311">
        <w:t>257</w:t>
      </w:r>
      <w:r w:rsidR="00C812CC">
        <w:t>-</w:t>
      </w:r>
      <w:r w:rsidR="00AB3311">
        <w:t>5606</w:t>
      </w:r>
    </w:p>
    <w:p w14:paraId="1DA7514B" w14:textId="77777777" w:rsidR="0000624F" w:rsidRDefault="00042810">
      <w:pPr>
        <w:pStyle w:val="ResumeHeadings"/>
      </w:pPr>
      <w:r>
        <w:t xml:space="preserve">Work </w:t>
      </w:r>
      <w:r w:rsidR="006064DB">
        <w:t>a</w:t>
      </w:r>
      <w:r w:rsidR="000D458D">
        <w:t xml:space="preserve">nd Volunteer </w:t>
      </w: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9"/>
      </w:tblGrid>
      <w:tr w:rsidR="0000624F" w14:paraId="79727234" w14:textId="77777777">
        <w:tc>
          <w:tcPr>
            <w:tcW w:w="5328" w:type="dxa"/>
          </w:tcPr>
          <w:p w14:paraId="36E67D31" w14:textId="77777777" w:rsidR="0000624F" w:rsidRDefault="00C812CC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Harrow United Church</w:t>
            </w:r>
          </w:p>
        </w:tc>
        <w:tc>
          <w:tcPr>
            <w:tcW w:w="5328" w:type="dxa"/>
          </w:tcPr>
          <w:p w14:paraId="435D9D90" w14:textId="77777777" w:rsidR="0000624F" w:rsidRDefault="009449F3">
            <w:pPr>
              <w:pStyle w:val="EmpDate"/>
            </w:pPr>
            <w:r>
              <w:t>2011-</w:t>
            </w:r>
            <w:r w:rsidR="001E2868">
              <w:t>present</w:t>
            </w:r>
          </w:p>
        </w:tc>
      </w:tr>
    </w:tbl>
    <w:p w14:paraId="36942D60" w14:textId="218D1C8B" w:rsidR="0000624F" w:rsidRDefault="00201475">
      <w:pPr>
        <w:pStyle w:val="Jobtitle"/>
      </w:pPr>
      <w:r>
        <w:t xml:space="preserve">Volunteer </w:t>
      </w:r>
    </w:p>
    <w:p w14:paraId="6D9D98B5" w14:textId="465EB11C" w:rsidR="0000624F" w:rsidRDefault="00201475">
      <w:pPr>
        <w:pStyle w:val="Overviewbullets"/>
        <w:rPr>
          <w:rFonts w:eastAsia="MS Mincho"/>
        </w:rPr>
      </w:pPr>
      <w:r>
        <w:rPr>
          <w:rFonts w:eastAsia="MS Mincho"/>
        </w:rPr>
        <w:t xml:space="preserve">Various jobs </w:t>
      </w:r>
      <w:r w:rsidR="00723076">
        <w:rPr>
          <w:rFonts w:eastAsia="MS Mincho"/>
        </w:rPr>
        <w:t>from office, childcare, and event help.</w:t>
      </w:r>
    </w:p>
    <w:p w14:paraId="22270817" w14:textId="39BD6826" w:rsidR="0000624F" w:rsidRDefault="00C812CC" w:rsidP="00723076">
      <w:pPr>
        <w:pStyle w:val="Overviewbullets"/>
        <w:numPr>
          <w:ilvl w:val="0"/>
          <w:numId w:val="0"/>
        </w:numPr>
        <w:rPr>
          <w:rFonts w:eastAsia="MS Mincho"/>
        </w:rPr>
      </w:pPr>
      <w:r>
        <w:rPr>
          <w:rFonts w:eastAsia="MS Minch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90"/>
      </w:tblGrid>
      <w:tr w:rsidR="0000624F" w14:paraId="4EC4BCBC" w14:textId="77777777">
        <w:tc>
          <w:tcPr>
            <w:tcW w:w="5328" w:type="dxa"/>
          </w:tcPr>
          <w:p w14:paraId="4E6E0C08" w14:textId="77777777" w:rsidR="0000624F" w:rsidRDefault="00C812CC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Harrow Fair</w:t>
            </w:r>
          </w:p>
        </w:tc>
        <w:tc>
          <w:tcPr>
            <w:tcW w:w="5328" w:type="dxa"/>
          </w:tcPr>
          <w:p w14:paraId="6ED07927" w14:textId="77777777" w:rsidR="0000624F" w:rsidRDefault="000D458D">
            <w:pPr>
              <w:pStyle w:val="EmpDate"/>
            </w:pPr>
            <w:r>
              <w:t>2009-</w:t>
            </w:r>
            <w:r w:rsidR="001E2868">
              <w:t>present</w:t>
            </w:r>
          </w:p>
        </w:tc>
      </w:tr>
    </w:tbl>
    <w:p w14:paraId="6C8963F7" w14:textId="448EA9BF" w:rsidR="0000624F" w:rsidRDefault="00C812CC">
      <w:pPr>
        <w:pStyle w:val="Jobtitle"/>
      </w:pPr>
      <w:r>
        <w:t xml:space="preserve">Director </w:t>
      </w:r>
    </w:p>
    <w:p w14:paraId="6DCCFB9B" w14:textId="77777777" w:rsidR="000D458D" w:rsidRDefault="00C812CC">
      <w:pPr>
        <w:pStyle w:val="Overviewbullets"/>
        <w:rPr>
          <w:rFonts w:eastAsia="MS Mincho"/>
        </w:rPr>
      </w:pPr>
      <w:r>
        <w:rPr>
          <w:rFonts w:eastAsia="MS Mincho"/>
        </w:rPr>
        <w:t xml:space="preserve">Clean up </w:t>
      </w:r>
      <w:r w:rsidR="000D458D">
        <w:rPr>
          <w:rFonts w:eastAsia="MS Mincho"/>
        </w:rPr>
        <w:t xml:space="preserve">and set up of buildings </w:t>
      </w:r>
      <w:r>
        <w:rPr>
          <w:rFonts w:eastAsia="MS Mincho"/>
        </w:rPr>
        <w:t>prior</w:t>
      </w:r>
      <w:r w:rsidR="000D458D">
        <w:rPr>
          <w:rFonts w:eastAsia="MS Mincho"/>
        </w:rPr>
        <w:t xml:space="preserve"> to fair </w:t>
      </w:r>
    </w:p>
    <w:p w14:paraId="6BDD5354" w14:textId="77777777" w:rsidR="0000624F" w:rsidRDefault="000D458D">
      <w:pPr>
        <w:pStyle w:val="Overviewbullets"/>
        <w:rPr>
          <w:rFonts w:eastAsia="MS Mincho"/>
        </w:rPr>
      </w:pPr>
      <w:r>
        <w:rPr>
          <w:rFonts w:eastAsia="MS Mincho"/>
        </w:rPr>
        <w:t xml:space="preserve">Taking entries and dealing with public </w:t>
      </w:r>
      <w:r w:rsidR="00C812CC">
        <w:rPr>
          <w:rFonts w:eastAsia="MS Mincho"/>
        </w:rPr>
        <w:t xml:space="preserve"> </w:t>
      </w:r>
    </w:p>
    <w:p w14:paraId="24D2BE9E" w14:textId="77777777" w:rsidR="000D458D" w:rsidRDefault="000D458D">
      <w:pPr>
        <w:pStyle w:val="Overviewbullets"/>
        <w:rPr>
          <w:rFonts w:eastAsia="MS Mincho"/>
        </w:rPr>
      </w:pPr>
      <w:r>
        <w:rPr>
          <w:rFonts w:eastAsia="MS Mincho"/>
        </w:rPr>
        <w:t>Assisted with judging and displaying entries</w:t>
      </w:r>
    </w:p>
    <w:p w14:paraId="43E78C0A" w14:textId="77777777" w:rsidR="000D458D" w:rsidRDefault="000D458D">
      <w:pPr>
        <w:pStyle w:val="Overviewbullets"/>
        <w:rPr>
          <w:rFonts w:eastAsia="MS Mincho"/>
        </w:rPr>
      </w:pPr>
      <w:r>
        <w:rPr>
          <w:rFonts w:eastAsia="MS Mincho"/>
        </w:rPr>
        <w:t>Partook in various events throughout the fair</w:t>
      </w:r>
    </w:p>
    <w:p w14:paraId="24F430E7" w14:textId="77777777" w:rsidR="00370371" w:rsidRPr="001D5F3A" w:rsidRDefault="000D458D" w:rsidP="001D5F3A">
      <w:pPr>
        <w:pStyle w:val="Overviewbullets"/>
        <w:rPr>
          <w:rFonts w:eastAsia="MS Mincho"/>
        </w:rPr>
      </w:pPr>
      <w:r>
        <w:rPr>
          <w:rFonts w:eastAsia="MS Mincho"/>
        </w:rPr>
        <w:t>Helped with take down after fair ended</w:t>
      </w:r>
    </w:p>
    <w:p w14:paraId="4704DC85" w14:textId="539BF0F3" w:rsidR="00370371" w:rsidRPr="00370371" w:rsidRDefault="00370371" w:rsidP="00370371">
      <w:pPr>
        <w:pStyle w:val="Overviewbullets"/>
        <w:numPr>
          <w:ilvl w:val="0"/>
          <w:numId w:val="0"/>
        </w:numPr>
        <w:rPr>
          <w:rFonts w:eastAsia="MS Mincho"/>
          <w:b/>
        </w:rPr>
      </w:pPr>
      <w:r w:rsidRPr="00370371">
        <w:rPr>
          <w:rFonts w:eastAsia="MS Mincho"/>
          <w:b/>
        </w:rPr>
        <w:t xml:space="preserve">  John R Park </w:t>
      </w:r>
      <w:r>
        <w:rPr>
          <w:rFonts w:eastAsia="MS Mincho"/>
          <w:b/>
        </w:rPr>
        <w:t xml:space="preserve">                                                                                                                            </w:t>
      </w:r>
      <w:r w:rsidR="00AB3311">
        <w:rPr>
          <w:rFonts w:eastAsia="MS Mincho"/>
          <w:b/>
        </w:rPr>
        <w:t xml:space="preserve">     </w:t>
      </w:r>
      <w:r>
        <w:rPr>
          <w:rFonts w:eastAsia="MS Mincho"/>
          <w:b/>
        </w:rPr>
        <w:t xml:space="preserve">  2014-2015</w:t>
      </w:r>
    </w:p>
    <w:p w14:paraId="2A7494DE" w14:textId="77777777" w:rsidR="00AB3311" w:rsidRDefault="00370371" w:rsidP="001D5F3A">
      <w:pPr>
        <w:pStyle w:val="Overviewbullets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Summer employee    </w:t>
      </w:r>
    </w:p>
    <w:p w14:paraId="23F8BFEA" w14:textId="77777777" w:rsidR="00AB3311" w:rsidRDefault="00AB3311" w:rsidP="00AB3311">
      <w:pPr>
        <w:pStyle w:val="Overviewbullets"/>
        <w:numPr>
          <w:ilvl w:val="0"/>
          <w:numId w:val="0"/>
        </w:numPr>
        <w:ind w:left="1440" w:hanging="360"/>
        <w:rPr>
          <w:rFonts w:eastAsia="MS Mincho"/>
        </w:rPr>
      </w:pPr>
    </w:p>
    <w:p w14:paraId="6BF09FCC" w14:textId="306CA427" w:rsidR="00AB3311" w:rsidRPr="00370371" w:rsidRDefault="00AB3311" w:rsidP="00AB3311">
      <w:pPr>
        <w:pStyle w:val="Overviewbullets"/>
        <w:numPr>
          <w:ilvl w:val="0"/>
          <w:numId w:val="0"/>
        </w:numPr>
        <w:jc w:val="left"/>
        <w:rPr>
          <w:rFonts w:eastAsia="MS Mincho"/>
          <w:b/>
        </w:rPr>
      </w:pPr>
      <w:r w:rsidRPr="00370371">
        <w:rPr>
          <w:rFonts w:eastAsia="MS Mincho"/>
          <w:b/>
        </w:rPr>
        <w:t xml:space="preserve">  </w:t>
      </w:r>
      <w:r>
        <w:rPr>
          <w:rFonts w:eastAsia="MS Mincho"/>
          <w:b/>
        </w:rPr>
        <w:t>Windsor Assembly FCA</w:t>
      </w:r>
      <w:r w:rsidRPr="00370371">
        <w:rPr>
          <w:rFonts w:eastAsia="MS Mincho"/>
          <w:b/>
        </w:rPr>
        <w:t xml:space="preserve"> </w:t>
      </w:r>
      <w:r>
        <w:rPr>
          <w:rFonts w:eastAsia="MS Mincho"/>
          <w:b/>
        </w:rPr>
        <w:t xml:space="preserve">                                                                                                         </w:t>
      </w:r>
      <w:r>
        <w:rPr>
          <w:rFonts w:eastAsia="MS Mincho"/>
          <w:b/>
        </w:rPr>
        <w:t xml:space="preserve">    </w:t>
      </w:r>
      <w:r>
        <w:rPr>
          <w:rFonts w:eastAsia="MS Mincho"/>
          <w:b/>
        </w:rPr>
        <w:t xml:space="preserve">  201</w:t>
      </w:r>
      <w:r>
        <w:rPr>
          <w:rFonts w:eastAsia="MS Mincho"/>
          <w:b/>
        </w:rPr>
        <w:t>6-present</w:t>
      </w:r>
    </w:p>
    <w:p w14:paraId="092F58D6" w14:textId="77777777" w:rsidR="00AB3311" w:rsidRDefault="00AB3311" w:rsidP="00AB3311">
      <w:pPr>
        <w:pStyle w:val="Overviewbullets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Summer employee    </w:t>
      </w:r>
    </w:p>
    <w:p w14:paraId="208CA28D" w14:textId="557FD41A" w:rsidR="00370371" w:rsidRPr="001D5F3A" w:rsidRDefault="00370371" w:rsidP="00AB3311">
      <w:pPr>
        <w:pStyle w:val="Overviewbullets"/>
        <w:numPr>
          <w:ilvl w:val="0"/>
          <w:numId w:val="0"/>
        </w:numPr>
        <w:rPr>
          <w:rFonts w:eastAsia="MS Mincho"/>
        </w:rPr>
      </w:pPr>
      <w:r>
        <w:rPr>
          <w:rFonts w:eastAsia="MS Mincho"/>
        </w:rPr>
        <w:t xml:space="preserve">                   </w:t>
      </w:r>
    </w:p>
    <w:p w14:paraId="4E44B298" w14:textId="77777777" w:rsidR="0000624F" w:rsidRDefault="00042810">
      <w:pPr>
        <w:pStyle w:val="ResumeHeadings"/>
      </w:pPr>
      <w:r>
        <w:t>Education</w:t>
      </w: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13"/>
      </w:tblGrid>
      <w:tr w:rsidR="0000624F" w14:paraId="793CB305" w14:textId="77777777" w:rsidTr="00AB3311">
        <w:trPr>
          <w:trHeight w:val="335"/>
        </w:trPr>
        <w:tc>
          <w:tcPr>
            <w:tcW w:w="4765" w:type="dxa"/>
          </w:tcPr>
          <w:p w14:paraId="3C8453FA" w14:textId="77777777" w:rsidR="0000624F" w:rsidRDefault="000D458D" w:rsidP="001F7092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Har</w:t>
            </w:r>
            <w:r w:rsidR="009449F3">
              <w:rPr>
                <w:rFonts w:eastAsia="MS Mincho"/>
              </w:rPr>
              <w:t>r</w:t>
            </w:r>
            <w:r w:rsidR="00BB67DE">
              <w:rPr>
                <w:rFonts w:eastAsia="MS Mincho"/>
              </w:rPr>
              <w:t xml:space="preserve">ow </w:t>
            </w:r>
            <w:r w:rsidR="005D2633">
              <w:rPr>
                <w:rFonts w:eastAsia="MS Mincho"/>
              </w:rPr>
              <w:t xml:space="preserve">District High School </w:t>
            </w:r>
            <w:r w:rsidR="001F7092">
              <w:rPr>
                <w:rFonts w:eastAsia="MS Mincho"/>
              </w:rPr>
              <w:t xml:space="preserve">graduate </w:t>
            </w:r>
          </w:p>
        </w:tc>
        <w:tc>
          <w:tcPr>
            <w:tcW w:w="4713" w:type="dxa"/>
          </w:tcPr>
          <w:p w14:paraId="1309C7A5" w14:textId="061DC988" w:rsidR="001F7092" w:rsidRDefault="000D458D" w:rsidP="00AB3311">
            <w:pPr>
              <w:pStyle w:val="EmpDate"/>
              <w:jc w:val="center"/>
            </w:pPr>
            <w:r>
              <w:t>20</w:t>
            </w:r>
            <w:r w:rsidR="001F7092">
              <w:t>15</w:t>
            </w:r>
          </w:p>
        </w:tc>
      </w:tr>
    </w:tbl>
    <w:p w14:paraId="2DC91DC4" w14:textId="1EB948DC" w:rsidR="00723076" w:rsidRPr="00723076" w:rsidRDefault="00723076" w:rsidP="001D5F3A">
      <w:pPr>
        <w:pStyle w:val="ResumeHeadings"/>
        <w:spacing w:after="0"/>
        <w:rPr>
          <w:sz w:val="19"/>
          <w:szCs w:val="19"/>
        </w:rPr>
      </w:pPr>
      <w:r>
        <w:rPr>
          <w:sz w:val="19"/>
          <w:szCs w:val="19"/>
        </w:rPr>
        <w:t>Brock University – Interactive Arts and Science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2015-</w:t>
      </w:r>
      <w:r w:rsidR="00AB3311">
        <w:rPr>
          <w:sz w:val="19"/>
          <w:szCs w:val="19"/>
        </w:rPr>
        <w:t>present</w:t>
      </w:r>
    </w:p>
    <w:p w14:paraId="51C4086D" w14:textId="10C2D227" w:rsidR="00723076" w:rsidRDefault="00042810" w:rsidP="001D5F3A">
      <w:pPr>
        <w:pStyle w:val="ResumeHeadings"/>
        <w:spacing w:after="0"/>
      </w:pPr>
      <w:r>
        <w:lastRenderedPageBreak/>
        <w:t>Skills</w:t>
      </w:r>
    </w:p>
    <w:p w14:paraId="05AF8FE9" w14:textId="77777777" w:rsidR="0000624F" w:rsidRDefault="00BB67DE" w:rsidP="001D5F3A">
      <w:pPr>
        <w:pStyle w:val="Overviewbullets"/>
        <w:spacing w:after="0"/>
      </w:pPr>
      <w:r>
        <w:t xml:space="preserve">Academic excellence grade 9 </w:t>
      </w:r>
      <w:r w:rsidR="001D5F3A">
        <w:t>10 and 11</w:t>
      </w:r>
      <w:r w:rsidR="006B6657">
        <w:t xml:space="preserve"> </w:t>
      </w:r>
    </w:p>
    <w:p w14:paraId="3B309ED5" w14:textId="7CBCA557" w:rsidR="006B6657" w:rsidRDefault="006B6657">
      <w:pPr>
        <w:pStyle w:val="Overviewbullets"/>
      </w:pPr>
      <w:r>
        <w:t>Grade 8 science and technology award</w:t>
      </w:r>
    </w:p>
    <w:p w14:paraId="6C1FF1F7" w14:textId="634F6D23" w:rsidR="00723076" w:rsidRDefault="00723076">
      <w:pPr>
        <w:pStyle w:val="Overviewbullets"/>
      </w:pPr>
      <w:r>
        <w:t>Basic knowledge of programming</w:t>
      </w:r>
      <w:r w:rsidR="00AB3311">
        <w:t xml:space="preserve"> </w:t>
      </w:r>
      <w:r>
        <w:t>(HTML and Java) and computers</w:t>
      </w:r>
    </w:p>
    <w:p w14:paraId="3900A5D5" w14:textId="0307D82E" w:rsidR="00723076" w:rsidRDefault="00723076" w:rsidP="00AB3311">
      <w:pPr>
        <w:pStyle w:val="Overviewbullets"/>
      </w:pPr>
      <w:r>
        <w:t>Team and solo work flexibility</w:t>
      </w:r>
    </w:p>
    <w:p w14:paraId="5F911334" w14:textId="77777777" w:rsidR="001B0925" w:rsidRDefault="001B0925" w:rsidP="001B0925">
      <w:pPr>
        <w:pStyle w:val="ResumeHeadings"/>
      </w:pPr>
      <w:r>
        <w:t>References</w:t>
      </w:r>
    </w:p>
    <w:p w14:paraId="5B9A9E4F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Mrs. Sue Mannell</w:t>
      </w:r>
    </w:p>
    <w:p w14:paraId="55B83688" w14:textId="77777777" w:rsidR="00964E6C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Dental Receptionist</w:t>
      </w:r>
    </w:p>
    <w:p w14:paraId="1710E696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 xml:space="preserve">240 Given Road </w:t>
      </w:r>
    </w:p>
    <w:p w14:paraId="7E6AC089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Box 128</w:t>
      </w:r>
    </w:p>
    <w:p w14:paraId="606942E0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Harrow, Ontario</w:t>
      </w:r>
    </w:p>
    <w:p w14:paraId="41377600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N0R1G0</w:t>
      </w:r>
    </w:p>
    <w:p w14:paraId="07B6A3B0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738-2575</w:t>
      </w:r>
    </w:p>
    <w:p w14:paraId="04B24792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</w:p>
    <w:p w14:paraId="46705B18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Mrs. Carol Bondy</w:t>
      </w:r>
    </w:p>
    <w:p w14:paraId="5F638441" w14:textId="77777777" w:rsidR="00964E6C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 xml:space="preserve">Nursery coordinator </w:t>
      </w:r>
    </w:p>
    <w:p w14:paraId="07D597F8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38 Sinasac Street E</w:t>
      </w:r>
    </w:p>
    <w:p w14:paraId="2833BD38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Box 572</w:t>
      </w:r>
    </w:p>
    <w:p w14:paraId="63EEC2B1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Harrow, Ontario</w:t>
      </w:r>
    </w:p>
    <w:p w14:paraId="59AFE6BA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N0R1G0</w:t>
      </w:r>
    </w:p>
    <w:p w14:paraId="4C335306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738-4944</w:t>
      </w:r>
    </w:p>
    <w:p w14:paraId="6804E4C5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</w:p>
    <w:p w14:paraId="1EC9405F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 xml:space="preserve">Mrs. Colette McLean </w:t>
      </w:r>
    </w:p>
    <w:p w14:paraId="29B73815" w14:textId="77777777" w:rsidR="00964E6C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 xml:space="preserve">Fairboard Director </w:t>
      </w:r>
    </w:p>
    <w:p w14:paraId="74EF409D" w14:textId="77777777" w:rsidR="001B0925" w:rsidRDefault="001B0925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 xml:space="preserve">1245 Gore Road W, </w:t>
      </w:r>
    </w:p>
    <w:p w14:paraId="198EAFB6" w14:textId="77777777" w:rsidR="001B0925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RR5</w:t>
      </w:r>
    </w:p>
    <w:p w14:paraId="11F7A985" w14:textId="77777777" w:rsidR="00964E6C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Harrow, Ontario</w:t>
      </w:r>
    </w:p>
    <w:p w14:paraId="652F02F8" w14:textId="77777777" w:rsidR="00964E6C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N0R1G0</w:t>
      </w:r>
    </w:p>
    <w:p w14:paraId="5791D203" w14:textId="77777777" w:rsidR="00964E6C" w:rsidRDefault="00964E6C" w:rsidP="00770648">
      <w:pPr>
        <w:pStyle w:val="Overviewbullets"/>
        <w:numPr>
          <w:ilvl w:val="0"/>
          <w:numId w:val="0"/>
        </w:numPr>
        <w:spacing w:after="0"/>
        <w:ind w:left="1440"/>
      </w:pPr>
      <w:r>
        <w:t>738-3356</w:t>
      </w:r>
    </w:p>
    <w:p w14:paraId="1032A8D7" w14:textId="77777777" w:rsidR="006B6657" w:rsidRDefault="006B6657" w:rsidP="001D5F3A">
      <w:pPr>
        <w:pStyle w:val="Overviewbullets"/>
        <w:numPr>
          <w:ilvl w:val="0"/>
          <w:numId w:val="0"/>
        </w:numPr>
      </w:pPr>
    </w:p>
    <w:sectPr w:rsidR="006B6657" w:rsidSect="001D5F3A"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DE174" w14:textId="77777777" w:rsidR="00D0477D" w:rsidRDefault="00D0477D">
      <w:r>
        <w:separator/>
      </w:r>
    </w:p>
  </w:endnote>
  <w:endnote w:type="continuationSeparator" w:id="0">
    <w:p w14:paraId="4B121B08" w14:textId="77777777" w:rsidR="00D0477D" w:rsidRDefault="00D0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D80A" w14:textId="77777777" w:rsidR="00D0477D" w:rsidRDefault="00D0477D">
      <w:r>
        <w:separator/>
      </w:r>
    </w:p>
  </w:footnote>
  <w:footnote w:type="continuationSeparator" w:id="0">
    <w:p w14:paraId="4595DC7E" w14:textId="77777777" w:rsidR="00D0477D" w:rsidRDefault="00D0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B46B04"/>
    <w:multiLevelType w:val="hybridMultilevel"/>
    <w:tmpl w:val="A39C021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DD4FA4"/>
    <w:multiLevelType w:val="hybridMultilevel"/>
    <w:tmpl w:val="200CC8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C013C"/>
    <w:multiLevelType w:val="hybridMultilevel"/>
    <w:tmpl w:val="560EB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D5D4F"/>
    <w:multiLevelType w:val="hybridMultilevel"/>
    <w:tmpl w:val="D810643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7011C"/>
    <w:multiLevelType w:val="hybridMultilevel"/>
    <w:tmpl w:val="6F4055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EF071A"/>
    <w:multiLevelType w:val="hybridMultilevel"/>
    <w:tmpl w:val="7EDA147C"/>
    <w:lvl w:ilvl="0" w:tplc="343AE954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8"/>
  </w:num>
  <w:num w:numId="4">
    <w:abstractNumId w:val="21"/>
  </w:num>
  <w:num w:numId="5">
    <w:abstractNumId w:val="31"/>
  </w:num>
  <w:num w:numId="6">
    <w:abstractNumId w:val="13"/>
  </w:num>
  <w:num w:numId="7">
    <w:abstractNumId w:val="19"/>
  </w:num>
  <w:num w:numId="8">
    <w:abstractNumId w:val="15"/>
  </w:num>
  <w:num w:numId="9">
    <w:abstractNumId w:val="17"/>
  </w:num>
  <w:num w:numId="10">
    <w:abstractNumId w:val="30"/>
  </w:num>
  <w:num w:numId="11">
    <w:abstractNumId w:val="27"/>
  </w:num>
  <w:num w:numId="12">
    <w:abstractNumId w:val="28"/>
  </w:num>
  <w:num w:numId="13">
    <w:abstractNumId w:val="25"/>
  </w:num>
  <w:num w:numId="14">
    <w:abstractNumId w:val="0"/>
  </w:num>
  <w:num w:numId="15">
    <w:abstractNumId w:val="33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9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2"/>
  </w:num>
  <w:num w:numId="32">
    <w:abstractNumId w:val="23"/>
  </w:num>
  <w:num w:numId="33">
    <w:abstractNumId w:val="2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2CC"/>
    <w:rsid w:val="0000624F"/>
    <w:rsid w:val="00037CF5"/>
    <w:rsid w:val="00042810"/>
    <w:rsid w:val="000657B0"/>
    <w:rsid w:val="00065E1F"/>
    <w:rsid w:val="00076811"/>
    <w:rsid w:val="000923C6"/>
    <w:rsid w:val="000A4743"/>
    <w:rsid w:val="000D458D"/>
    <w:rsid w:val="001055D0"/>
    <w:rsid w:val="00121762"/>
    <w:rsid w:val="00125D53"/>
    <w:rsid w:val="001B0925"/>
    <w:rsid w:val="001D5F3A"/>
    <w:rsid w:val="001E2868"/>
    <w:rsid w:val="001E5065"/>
    <w:rsid w:val="001F7092"/>
    <w:rsid w:val="00201475"/>
    <w:rsid w:val="00242FD6"/>
    <w:rsid w:val="0025298D"/>
    <w:rsid w:val="002B6DFA"/>
    <w:rsid w:val="00354C35"/>
    <w:rsid w:val="00354DFB"/>
    <w:rsid w:val="00370371"/>
    <w:rsid w:val="003C1F32"/>
    <w:rsid w:val="0044717D"/>
    <w:rsid w:val="004705D3"/>
    <w:rsid w:val="00483297"/>
    <w:rsid w:val="00547200"/>
    <w:rsid w:val="00556001"/>
    <w:rsid w:val="005A5C0A"/>
    <w:rsid w:val="005D2633"/>
    <w:rsid w:val="006064DB"/>
    <w:rsid w:val="006B325F"/>
    <w:rsid w:val="006B6657"/>
    <w:rsid w:val="006E666C"/>
    <w:rsid w:val="00723076"/>
    <w:rsid w:val="00770648"/>
    <w:rsid w:val="007A07DC"/>
    <w:rsid w:val="007D2DCF"/>
    <w:rsid w:val="007D3181"/>
    <w:rsid w:val="0080242F"/>
    <w:rsid w:val="00810ED6"/>
    <w:rsid w:val="00893656"/>
    <w:rsid w:val="008C32A0"/>
    <w:rsid w:val="009449F3"/>
    <w:rsid w:val="00961631"/>
    <w:rsid w:val="00964E6C"/>
    <w:rsid w:val="00971429"/>
    <w:rsid w:val="00981C67"/>
    <w:rsid w:val="009C1195"/>
    <w:rsid w:val="009E357B"/>
    <w:rsid w:val="009F381F"/>
    <w:rsid w:val="00A6130F"/>
    <w:rsid w:val="00A7551F"/>
    <w:rsid w:val="00AB3311"/>
    <w:rsid w:val="00B070EE"/>
    <w:rsid w:val="00BB67DE"/>
    <w:rsid w:val="00C035F5"/>
    <w:rsid w:val="00C812CC"/>
    <w:rsid w:val="00C86269"/>
    <w:rsid w:val="00C97577"/>
    <w:rsid w:val="00D0477D"/>
    <w:rsid w:val="00D33F7E"/>
    <w:rsid w:val="00D47333"/>
    <w:rsid w:val="00E10934"/>
    <w:rsid w:val="00E32BBC"/>
    <w:rsid w:val="00F67795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B14154"/>
  <w15:docId w15:val="{F18C3071-61E8-475B-A6A2-B1A9463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24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0624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0624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0624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0624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0624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0624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0624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0624F"/>
    <w:rPr>
      <w:rFonts w:ascii="Courier New" w:hAnsi="Courier New" w:cs="Courier New"/>
    </w:rPr>
  </w:style>
  <w:style w:type="paragraph" w:styleId="Title">
    <w:name w:val="Title"/>
    <w:basedOn w:val="Normal"/>
    <w:qFormat/>
    <w:rsid w:val="0000624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0624F"/>
    <w:rPr>
      <w:color w:val="0000FF"/>
      <w:u w:val="single"/>
    </w:rPr>
  </w:style>
  <w:style w:type="paragraph" w:styleId="BodyText">
    <w:name w:val="Body Text"/>
    <w:basedOn w:val="Normal"/>
    <w:semiHidden/>
    <w:rsid w:val="0000624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0624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6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24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6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24F"/>
    <w:rPr>
      <w:sz w:val="24"/>
      <w:szCs w:val="24"/>
    </w:rPr>
  </w:style>
  <w:style w:type="paragraph" w:customStyle="1" w:styleId="Name">
    <w:name w:val="Name"/>
    <w:basedOn w:val="PlainText"/>
    <w:autoRedefine/>
    <w:rsid w:val="0000624F"/>
    <w:pPr>
      <w:spacing w:before="360" w:after="80"/>
      <w:jc w:val="center"/>
    </w:pPr>
    <w:rPr>
      <w:rFonts w:ascii="AvantGarde" w:hAnsi="AvantGarde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0624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0624F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0624F"/>
    <w:pPr>
      <w:numPr>
        <w:numId w:val="11"/>
      </w:numPr>
      <w:spacing w:before="60" w:after="180"/>
      <w:ind w:left="1440"/>
      <w:jc w:val="both"/>
    </w:pPr>
    <w:rPr>
      <w:rFonts w:ascii="AvantGarde" w:hAnsi="AvantGarde"/>
      <w:bCs/>
      <w:sz w:val="19"/>
      <w:szCs w:val="19"/>
    </w:rPr>
  </w:style>
  <w:style w:type="paragraph" w:customStyle="1" w:styleId="Address">
    <w:name w:val="Address"/>
    <w:basedOn w:val="Overviewbullets"/>
    <w:rsid w:val="0000624F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00624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00624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0624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0624F"/>
    <w:pPr>
      <w:pBdr>
        <w:bottom w:val="single" w:sz="18" w:space="1" w:color="auto"/>
      </w:pBdr>
      <w:spacing w:before="600" w:after="120"/>
    </w:pPr>
    <w:rPr>
      <w:rFonts w:ascii="AvantGarde" w:hAnsi="AvantGarde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00624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0624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0624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0624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24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">
    <w:name w:val="Business Name"/>
    <w:basedOn w:val="Location"/>
    <w:qFormat/>
    <w:rsid w:val="0000624F"/>
    <w:pPr>
      <w:spacing w:before="240"/>
    </w:pPr>
    <w:rPr>
      <w:rFonts w:ascii="AvantGarde" w:hAnsi="AvantGarde"/>
      <w:b/>
    </w:rPr>
  </w:style>
  <w:style w:type="table" w:styleId="TableGrid">
    <w:name w:val="Table Grid"/>
    <w:basedOn w:val="TableNormal"/>
    <w:uiPriority w:val="59"/>
    <w:rsid w:val="0000624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mpDate">
    <w:name w:val="Emp Date"/>
    <w:basedOn w:val="BusinessName"/>
    <w:qFormat/>
    <w:rsid w:val="0000624F"/>
    <w:pPr>
      <w:jc w:val="right"/>
    </w:pPr>
    <w:rPr>
      <w:rFonts w:eastAsia="MS Mincho"/>
    </w:rPr>
  </w:style>
  <w:style w:type="paragraph" w:customStyle="1" w:styleId="Jobtitle">
    <w:name w:val="Job title"/>
    <w:basedOn w:val="BodyText"/>
    <w:qFormat/>
    <w:rsid w:val="0000624F"/>
    <w:pPr>
      <w:spacing w:before="240"/>
      <w:ind w:left="720"/>
    </w:pPr>
    <w:rPr>
      <w:rFonts w:ascii="AvantGarde" w:eastAsia="MS Mincho" w:hAnsi="AvantGarde"/>
      <w:b/>
      <w:i/>
      <w:sz w:val="19"/>
    </w:rPr>
  </w:style>
  <w:style w:type="paragraph" w:customStyle="1" w:styleId="SenderAddress">
    <w:name w:val="Sender Address"/>
    <w:basedOn w:val="Normal"/>
    <w:rsid w:val="000657B0"/>
    <w:rPr>
      <w:rFonts w:ascii="Times New Roman" w:hAnsi="Times New Roman"/>
      <w:sz w:val="24"/>
    </w:rPr>
  </w:style>
  <w:style w:type="paragraph" w:customStyle="1" w:styleId="RecipientAddress">
    <w:name w:val="Recipient Address"/>
    <w:basedOn w:val="Normal"/>
    <w:rsid w:val="000657B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rsid w:val="000657B0"/>
    <w:pPr>
      <w:spacing w:before="480" w:after="240"/>
    </w:pPr>
    <w:rPr>
      <w:rFonts w:ascii="Times New Roman" w:hAnsi="Times New Roman"/>
      <w:sz w:val="24"/>
    </w:rPr>
  </w:style>
  <w:style w:type="character" w:customStyle="1" w:styleId="SalutationChar">
    <w:name w:val="Salutation Char"/>
    <w:basedOn w:val="DefaultParagraphFont"/>
    <w:link w:val="Salutation"/>
    <w:rsid w:val="000657B0"/>
    <w:rPr>
      <w:sz w:val="24"/>
      <w:szCs w:val="24"/>
    </w:rPr>
  </w:style>
  <w:style w:type="paragraph" w:styleId="Closing">
    <w:name w:val="Closing"/>
    <w:basedOn w:val="Normal"/>
    <w:link w:val="ClosingChar"/>
    <w:rsid w:val="000657B0"/>
    <w:pPr>
      <w:spacing w:after="960"/>
    </w:pPr>
    <w:rPr>
      <w:rFonts w:ascii="Times New Roman" w:hAnsi="Times New Roman"/>
      <w:sz w:val="24"/>
    </w:rPr>
  </w:style>
  <w:style w:type="character" w:customStyle="1" w:styleId="ClosingChar">
    <w:name w:val="Closing Char"/>
    <w:basedOn w:val="DefaultParagraphFont"/>
    <w:link w:val="Closing"/>
    <w:rsid w:val="000657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High%20School%20Graduate%20Template%20201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85F14C37-33CC-49A5-BE14-4FAE3B5F892C</TemplateGUID>
    <TemplateBuildVersion>9</TemplateBuildVersion>
    <TemplateBuildDate>2011-04-08T14:40:10.7494157-04:00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EC8AB5-3041-4528-8B4A-D9CE5F0C402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391EA493-0C66-46B6-8E4A-1CC09965E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Graduate Template 2011</Template>
  <TotalTime>11068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Graduate Template 2011</vt:lpstr>
    </vt:vector>
  </TitlesOfParts>
  <Company/>
  <LinksUpToDate>false</LinksUpToDate>
  <CharactersWithSpaces>2066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Graduate Template 2011</dc:title>
  <dc:creator>Owner</dc:creator>
  <cp:lastModifiedBy>llama the llama</cp:lastModifiedBy>
  <cp:revision>17</cp:revision>
  <cp:lastPrinted>2016-05-19T16:27:00Z</cp:lastPrinted>
  <dcterms:created xsi:type="dcterms:W3CDTF">2012-07-03T17:52:00Z</dcterms:created>
  <dcterms:modified xsi:type="dcterms:W3CDTF">2019-04-03T18:57:00Z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TC027170509991</vt:lpwstr>
  </property>
</Properties>
</file>